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1053EB89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3915BE">
              <w:t>Фамилия И.О.</w:t>
            </w:r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6C72E5AE" w:rsidR="00990EAC" w:rsidRPr="00680954" w:rsidRDefault="00680954" w:rsidP="0013162A">
      <w:pPr>
        <w:ind w:firstLine="0"/>
        <w:jc w:val="center"/>
      </w:pPr>
      <w:r>
        <w:t>игры «</w:t>
      </w:r>
      <w:r>
        <w:rPr>
          <w:lang w:val="en-US"/>
        </w:rPr>
        <w:t>Sokoban</w:t>
      </w:r>
      <w: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ВятГУ</w:t>
            </w:r>
          </w:p>
          <w:p w14:paraId="1BE65011" w14:textId="6BCD60FB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680954">
              <w:t>Лаптев</w:t>
            </w:r>
            <w:r w:rsidR="00FD0C4A">
              <w:t xml:space="preserve"> </w:t>
            </w:r>
            <w:r w:rsidR="00680954">
              <w:t>Д</w:t>
            </w:r>
            <w:r w:rsidR="00FD0C4A">
              <w:t>.</w:t>
            </w:r>
            <w:r w:rsidR="00680954">
              <w:t>А</w:t>
            </w:r>
            <w:r w:rsidR="00FD0C4A">
              <w:t>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0EA9ED7F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Фамилия И.О.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16AC1DCC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FD0C4A">
              <w:t>Фамилия И.О.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15D082F6" w14:textId="63D10F8C" w:rsidR="00990EAC" w:rsidRPr="00646136" w:rsidRDefault="00D2756B" w:rsidP="007B0CFA">
      <w:pPr>
        <w:ind w:firstLine="0"/>
        <w:jc w:val="center"/>
        <w:sectPr w:rsidR="00990EAC" w:rsidRPr="00646136" w:rsidSect="00B11295">
          <w:pgSz w:w="11907" w:h="16840"/>
          <w:pgMar w:top="1134" w:right="851" w:bottom="1134" w:left="1418" w:header="720" w:footer="720" w:gutter="0"/>
          <w:cols w:space="720"/>
        </w:sectPr>
      </w:pPr>
      <w:r>
        <w:t>20</w:t>
      </w:r>
      <w:r w:rsidR="005A4E60">
        <w:t>2</w:t>
      </w:r>
      <w:r w:rsidR="007B0CFA">
        <w:t>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53F2D046" w14:textId="24883868" w:rsidR="002C65AC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64589" w:history="1">
            <w:r w:rsidR="002C65AC" w:rsidRPr="00920BF7">
              <w:rPr>
                <w:rStyle w:val="a6"/>
              </w:rPr>
              <w:t>Введение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_Toc162364589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2</w:t>
            </w:r>
            <w:r w:rsidR="002C65AC">
              <w:rPr>
                <w:webHidden/>
              </w:rPr>
              <w:fldChar w:fldCharType="end"/>
            </w:r>
          </w:hyperlink>
        </w:p>
        <w:p w14:paraId="252CFAE7" w14:textId="7C18C304" w:rsidR="002C65A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0" w:history="1">
            <w:r w:rsidR="002C65AC" w:rsidRPr="00920BF7">
              <w:rPr>
                <w:rStyle w:val="a6"/>
              </w:rPr>
              <w:t>1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Термины и определения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_Toc162364590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3</w:t>
            </w:r>
            <w:r w:rsidR="002C65AC">
              <w:rPr>
                <w:webHidden/>
              </w:rPr>
              <w:fldChar w:fldCharType="end"/>
            </w:r>
          </w:hyperlink>
        </w:p>
        <w:p w14:paraId="49A231DB" w14:textId="549AF04D" w:rsidR="002C65A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1" w:history="1">
            <w:r w:rsidR="002C65AC" w:rsidRPr="00920BF7">
              <w:rPr>
                <w:rStyle w:val="a6"/>
              </w:rPr>
              <w:t>2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Перечень сокращений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_Toc162364591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4</w:t>
            </w:r>
            <w:r w:rsidR="002C65AC">
              <w:rPr>
                <w:webHidden/>
              </w:rPr>
              <w:fldChar w:fldCharType="end"/>
            </w:r>
          </w:hyperlink>
        </w:p>
        <w:p w14:paraId="6E5F7267" w14:textId="5557CBB9" w:rsidR="002C65A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2" w:history="1">
            <w:r w:rsidR="002C65AC" w:rsidRPr="00920BF7">
              <w:rPr>
                <w:rStyle w:val="a6"/>
              </w:rPr>
              <w:t>3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Основные сведения о разработке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_Toc162364592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5</w:t>
            </w:r>
            <w:r w:rsidR="002C65AC">
              <w:rPr>
                <w:webHidden/>
              </w:rPr>
              <w:fldChar w:fldCharType="end"/>
            </w:r>
          </w:hyperlink>
        </w:p>
        <w:p w14:paraId="5EB4BD12" w14:textId="1F1F7BCE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3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Наименование разработки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_Toc162364593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5</w:t>
            </w:r>
            <w:r w:rsidR="002C65AC">
              <w:rPr>
                <w:webHidden/>
              </w:rPr>
              <w:fldChar w:fldCharType="end"/>
            </w:r>
          </w:hyperlink>
        </w:p>
        <w:p w14:paraId="56C64BDB" w14:textId="470E4528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4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Цель и задачи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_Toc162364594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5</w:t>
            </w:r>
            <w:r w:rsidR="002C65AC">
              <w:rPr>
                <w:webHidden/>
              </w:rPr>
              <w:fldChar w:fldCharType="end"/>
            </w:r>
          </w:hyperlink>
        </w:p>
        <w:p w14:paraId="1058F51E" w14:textId="687C90AF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5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Сведения об участниках разработки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_Toc162364595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5</w:t>
            </w:r>
            <w:r w:rsidR="002C65AC">
              <w:rPr>
                <w:webHidden/>
              </w:rPr>
              <w:fldChar w:fldCharType="end"/>
            </w:r>
          </w:hyperlink>
        </w:p>
        <w:p w14:paraId="3FC02A3C" w14:textId="5E7EFA27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6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Сроки разработки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_Toc162364596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5</w:t>
            </w:r>
            <w:r w:rsidR="002C65AC">
              <w:rPr>
                <w:webHidden/>
              </w:rPr>
              <w:fldChar w:fldCharType="end"/>
            </w:r>
          </w:hyperlink>
        </w:p>
        <w:p w14:paraId="4A210B53" w14:textId="5DEB58A2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7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Назначение разработки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_Toc162364597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5</w:t>
            </w:r>
            <w:r w:rsidR="002C65AC">
              <w:rPr>
                <w:webHidden/>
              </w:rPr>
              <w:fldChar w:fldCharType="end"/>
            </w:r>
          </w:hyperlink>
        </w:p>
        <w:p w14:paraId="70BC4C96" w14:textId="7A6ADCC0" w:rsidR="002C65A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8" w:history="1">
            <w:r w:rsidR="002C65AC" w:rsidRPr="00920BF7">
              <w:rPr>
                <w:rStyle w:val="a6"/>
              </w:rPr>
              <w:t>4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Описание предметной области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_Toc162364598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6</w:t>
            </w:r>
            <w:r w:rsidR="002C65AC">
              <w:rPr>
                <w:webHidden/>
              </w:rPr>
              <w:fldChar w:fldCharType="end"/>
            </w:r>
          </w:hyperlink>
        </w:p>
        <w:p w14:paraId="02D303BE" w14:textId="69544BCA" w:rsidR="002C65A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599" w:history="1">
            <w:r w:rsidR="002C65AC" w:rsidRPr="00920BF7">
              <w:rPr>
                <w:rStyle w:val="a6"/>
              </w:rPr>
              <w:t>5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результатам разработки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_Toc162364599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7</w:t>
            </w:r>
            <w:r w:rsidR="002C65AC">
              <w:rPr>
                <w:webHidden/>
              </w:rPr>
              <w:fldChar w:fldCharType="end"/>
            </w:r>
          </w:hyperlink>
        </w:p>
        <w:p w14:paraId="74433D34" w14:textId="2E4F637A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0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Правила игры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_Toc162364600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7</w:t>
            </w:r>
            <w:r w:rsidR="002C65AC">
              <w:rPr>
                <w:webHidden/>
              </w:rPr>
              <w:fldChar w:fldCharType="end"/>
            </w:r>
          </w:hyperlink>
        </w:p>
        <w:p w14:paraId="528FE209" w14:textId="1E3A7029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1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Возможности пользователя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_Toc162364601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7</w:t>
            </w:r>
            <w:r w:rsidR="002C65AC">
              <w:rPr>
                <w:webHidden/>
              </w:rPr>
              <w:fldChar w:fldCharType="end"/>
            </w:r>
          </w:hyperlink>
        </w:p>
        <w:p w14:paraId="74DF64A2" w14:textId="1854BEE6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2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показателям назначения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_Toc162364602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7</w:t>
            </w:r>
            <w:r w:rsidR="002C65AC">
              <w:rPr>
                <w:webHidden/>
              </w:rPr>
              <w:fldChar w:fldCharType="end"/>
            </w:r>
          </w:hyperlink>
        </w:p>
        <w:p w14:paraId="3924943C" w14:textId="659D353B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3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пользовательскому интерфейсу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_Toc162364603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7</w:t>
            </w:r>
            <w:r w:rsidR="002C65AC">
              <w:rPr>
                <w:webHidden/>
              </w:rPr>
              <w:fldChar w:fldCharType="end"/>
            </w:r>
          </w:hyperlink>
        </w:p>
        <w:p w14:paraId="4B57A587" w14:textId="0032AE00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4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видам обеспечения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_Toc162364604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8</w:t>
            </w:r>
            <w:r w:rsidR="002C65AC">
              <w:rPr>
                <w:webHidden/>
              </w:rPr>
              <w:fldChar w:fldCharType="end"/>
            </w:r>
          </w:hyperlink>
        </w:p>
        <w:p w14:paraId="7C75FCD0" w14:textId="46923BC6" w:rsidR="002C65AC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5" w:history="1">
            <w:r w:rsidR="002C65AC" w:rsidRPr="00920BF7">
              <w:rPr>
                <w:rStyle w:val="a6"/>
              </w:rPr>
              <w:t>5.5.1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математическому обеспечению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_Toc162364605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8</w:t>
            </w:r>
            <w:r w:rsidR="002C65AC">
              <w:rPr>
                <w:webHidden/>
              </w:rPr>
              <w:fldChar w:fldCharType="end"/>
            </w:r>
          </w:hyperlink>
        </w:p>
        <w:p w14:paraId="5570B06C" w14:textId="65B82355" w:rsidR="002C65AC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6" w:history="1">
            <w:r w:rsidR="002C65AC" w:rsidRPr="00920BF7">
              <w:rPr>
                <w:rStyle w:val="a6"/>
              </w:rPr>
              <w:t>5.5.2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информационному обеспечению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_Toc162364606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9</w:t>
            </w:r>
            <w:r w:rsidR="002C65AC">
              <w:rPr>
                <w:webHidden/>
              </w:rPr>
              <w:fldChar w:fldCharType="end"/>
            </w:r>
          </w:hyperlink>
        </w:p>
        <w:p w14:paraId="5F2CF89F" w14:textId="2D597E16" w:rsidR="002C65AC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7" w:history="1">
            <w:r w:rsidR="002C65AC" w:rsidRPr="00920BF7">
              <w:rPr>
                <w:rStyle w:val="a6"/>
              </w:rPr>
              <w:t>5.5.3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метрологическому обеспечению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_Toc162364607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9</w:t>
            </w:r>
            <w:r w:rsidR="002C65AC">
              <w:rPr>
                <w:webHidden/>
              </w:rPr>
              <w:fldChar w:fldCharType="end"/>
            </w:r>
          </w:hyperlink>
        </w:p>
        <w:p w14:paraId="5B4AE059" w14:textId="5CECADB9" w:rsidR="002C65AC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8" w:history="1">
            <w:r w:rsidR="002C65AC" w:rsidRPr="00920BF7">
              <w:rPr>
                <w:rStyle w:val="a6"/>
              </w:rPr>
              <w:t>5.5.4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техническому обеспечению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_Toc162364608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9</w:t>
            </w:r>
            <w:r w:rsidR="002C65AC">
              <w:rPr>
                <w:webHidden/>
              </w:rPr>
              <w:fldChar w:fldCharType="end"/>
            </w:r>
          </w:hyperlink>
        </w:p>
        <w:p w14:paraId="628DA872" w14:textId="65489997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09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надежности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_Toc162364609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9</w:t>
            </w:r>
            <w:r w:rsidR="002C65AC">
              <w:rPr>
                <w:webHidden/>
              </w:rPr>
              <w:fldChar w:fldCharType="end"/>
            </w:r>
          </w:hyperlink>
        </w:p>
        <w:p w14:paraId="6F840FC1" w14:textId="6FF9BA62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10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безопасности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_Toc162364610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9</w:t>
            </w:r>
            <w:r w:rsidR="002C65AC">
              <w:rPr>
                <w:webHidden/>
              </w:rPr>
              <w:fldChar w:fldCharType="end"/>
            </w:r>
          </w:hyperlink>
        </w:p>
        <w:p w14:paraId="385D3FFF" w14:textId="3A3E5C1A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11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патентной чистоте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_Toc162364611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10</w:t>
            </w:r>
            <w:r w:rsidR="002C65AC">
              <w:rPr>
                <w:webHidden/>
              </w:rPr>
              <w:fldChar w:fldCharType="end"/>
            </w:r>
          </w:hyperlink>
        </w:p>
        <w:p w14:paraId="6C6CEE3A" w14:textId="6667D247" w:rsidR="002C65AC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12" w:history="1">
            <w:r w:rsidR="002C65AC" w:rsidRPr="00920BF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перспективам развития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_Toc162364612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10</w:t>
            </w:r>
            <w:r w:rsidR="002C65AC">
              <w:rPr>
                <w:webHidden/>
              </w:rPr>
              <w:fldChar w:fldCharType="end"/>
            </w:r>
          </w:hyperlink>
        </w:p>
        <w:p w14:paraId="29FC2A0C" w14:textId="7E3C4C82" w:rsidR="002C65A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13" w:history="1">
            <w:r w:rsidR="002C65AC" w:rsidRPr="00920BF7">
              <w:rPr>
                <w:rStyle w:val="a6"/>
              </w:rPr>
              <w:t>6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Состав и содержание работ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_Toc162364613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11</w:t>
            </w:r>
            <w:r w:rsidR="002C65AC">
              <w:rPr>
                <w:webHidden/>
              </w:rPr>
              <w:fldChar w:fldCharType="end"/>
            </w:r>
          </w:hyperlink>
        </w:p>
        <w:p w14:paraId="49E5D551" w14:textId="4C95082A" w:rsidR="002C65AC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64614" w:history="1">
            <w:r w:rsidR="002C65AC" w:rsidRPr="00920BF7">
              <w:rPr>
                <w:rStyle w:val="a6"/>
              </w:rPr>
              <w:t>7</w:t>
            </w:r>
            <w:r w:rsidR="002C65A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2C65AC" w:rsidRPr="00920BF7">
              <w:rPr>
                <w:rStyle w:val="a6"/>
              </w:rPr>
              <w:t>Требования к документированию</w:t>
            </w:r>
            <w:r w:rsidR="002C65AC">
              <w:rPr>
                <w:webHidden/>
              </w:rPr>
              <w:tab/>
            </w:r>
            <w:r w:rsidR="002C65AC">
              <w:rPr>
                <w:webHidden/>
              </w:rPr>
              <w:fldChar w:fldCharType="begin"/>
            </w:r>
            <w:r w:rsidR="002C65AC">
              <w:rPr>
                <w:webHidden/>
              </w:rPr>
              <w:instrText xml:space="preserve"> PAGEREF _Toc162364614 \h </w:instrText>
            </w:r>
            <w:r w:rsidR="002C65AC">
              <w:rPr>
                <w:webHidden/>
              </w:rPr>
            </w:r>
            <w:r w:rsidR="002C65AC">
              <w:rPr>
                <w:webHidden/>
              </w:rPr>
              <w:fldChar w:fldCharType="separate"/>
            </w:r>
            <w:r w:rsidR="002C65AC">
              <w:rPr>
                <w:webHidden/>
              </w:rPr>
              <w:t>12</w:t>
            </w:r>
            <w:r w:rsidR="002C65AC">
              <w:rPr>
                <w:webHidden/>
              </w:rPr>
              <w:fldChar w:fldCharType="end"/>
            </w:r>
          </w:hyperlink>
        </w:p>
        <w:p w14:paraId="3CF0F4E1" w14:textId="11355ECB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62364589"/>
      <w:r>
        <w:lastRenderedPageBreak/>
        <w:t>Вв</w:t>
      </w:r>
      <w:r w:rsidR="005A4E60" w:rsidRPr="00F62DCD">
        <w:t>едение</w:t>
      </w:r>
      <w:bookmarkEnd w:id="0"/>
    </w:p>
    <w:p w14:paraId="66A049FA" w14:textId="02FD84D6" w:rsidR="00DD5D14" w:rsidRDefault="00DD5D14" w:rsidP="00DD5D14">
      <w:r>
        <w:t>В данном документе представлено техническое задание на разработку игры «</w:t>
      </w:r>
      <w:r>
        <w:rPr>
          <w:lang w:val="en-US"/>
        </w:rPr>
        <w:t>Sokoban</w:t>
      </w:r>
      <w:r>
        <w:t>».</w:t>
      </w:r>
    </w:p>
    <w:p w14:paraId="2E42E8C5" w14:textId="77777777" w:rsidR="00DD5D14" w:rsidRDefault="00DD5D14" w:rsidP="00DD5D14">
      <w:r>
        <w:t>Настоящее техническое задание содержит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14:paraId="57E89C17" w14:textId="77777777" w:rsidR="00DD5D14" w:rsidRDefault="00DD5D14" w:rsidP="00DD5D14">
      <w:r>
        <w:t>Настоящий документ предназначен для технического специалиста, осуществляющего разработку программы, с целью понимания требований к проекту.</w:t>
      </w:r>
    </w:p>
    <w:p w14:paraId="24ED452C" w14:textId="11B905FC" w:rsidR="00DD5D14" w:rsidRPr="00DD5D14" w:rsidRDefault="00DD5D14" w:rsidP="00DD5D14">
      <w:r>
        <w:t>Данное техническое задание предназначено для представителей заказчика работ, с целью подтверждения соответствия разработки требованиям и приёмки работы.</w:t>
      </w:r>
    </w:p>
    <w:p w14:paraId="794047BB" w14:textId="4613A314" w:rsidR="00A63893" w:rsidRDefault="00EB6A0B" w:rsidP="00C10B2D">
      <w:pPr>
        <w:pStyle w:val="1"/>
      </w:pPr>
      <w:bookmarkStart w:id="1" w:name="_Toc162364590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63A1A4BE" w14:textId="5A4A5D2A" w:rsidR="00A82498" w:rsidRDefault="00A82498" w:rsidP="00A82498">
      <w:pPr>
        <w:pStyle w:val="1"/>
      </w:pPr>
      <w:bookmarkStart w:id="4" w:name="_Toc162364591"/>
      <w:r>
        <w:lastRenderedPageBreak/>
        <w:t>Перечень сокращений</w:t>
      </w:r>
      <w:bookmarkEnd w:id="4"/>
    </w:p>
    <w:p w14:paraId="38600864" w14:textId="7D888C5C" w:rsidR="00592879" w:rsidRDefault="00592879" w:rsidP="00592879">
      <w:pPr>
        <w:pStyle w:val="1"/>
      </w:pPr>
      <w:bookmarkStart w:id="5" w:name="_Toc162364592"/>
      <w:r>
        <w:lastRenderedPageBreak/>
        <w:t>Основные сведения о разработке</w:t>
      </w:r>
      <w:bookmarkEnd w:id="5"/>
    </w:p>
    <w:p w14:paraId="41078D8B" w14:textId="665A6E91" w:rsidR="00F91124" w:rsidRDefault="00A52CF3" w:rsidP="00A52CF3">
      <w:pPr>
        <w:pStyle w:val="2"/>
      </w:pPr>
      <w:bookmarkStart w:id="6" w:name="_Toc162364593"/>
      <w:r>
        <w:t>Наименование разработки</w:t>
      </w:r>
      <w:bookmarkEnd w:id="6"/>
    </w:p>
    <w:p w14:paraId="0B22AE3D" w14:textId="29DF4D14" w:rsidR="00C97A1E" w:rsidRPr="008E67AA" w:rsidRDefault="009A5508" w:rsidP="00C97A1E">
      <w:r>
        <w:t>Наименование разработки – игра</w:t>
      </w:r>
      <w:r w:rsidR="008E67AA">
        <w:t xml:space="preserve"> «</w:t>
      </w:r>
      <w:r w:rsidR="008E67AA">
        <w:rPr>
          <w:lang w:val="en-US"/>
        </w:rPr>
        <w:t>Sokoban</w:t>
      </w:r>
      <w:r w:rsidR="008E67AA">
        <w:t>»</w:t>
      </w:r>
      <w:r>
        <w:t>.</w:t>
      </w:r>
    </w:p>
    <w:p w14:paraId="4D0F4268" w14:textId="1ED491D0" w:rsidR="00A52CF3" w:rsidRDefault="00A52CF3" w:rsidP="00A52CF3">
      <w:pPr>
        <w:pStyle w:val="2"/>
      </w:pPr>
      <w:bookmarkStart w:id="7" w:name="_Toc162364594"/>
      <w:r>
        <w:t>Цель и задачи</w:t>
      </w:r>
      <w:bookmarkEnd w:id="7"/>
    </w:p>
    <w:p w14:paraId="164E19E4" w14:textId="3A173515" w:rsidR="00D87E1E" w:rsidRDefault="00C97A1E" w:rsidP="00D87E1E">
      <w:r w:rsidRPr="00C97A1E">
        <w:t xml:space="preserve">Целью настоящей работы является разработать </w:t>
      </w:r>
      <w:r>
        <w:t>игру «</w:t>
      </w:r>
      <w:r>
        <w:rPr>
          <w:lang w:val="en-US"/>
        </w:rPr>
        <w:t>Sokoban</w:t>
      </w:r>
      <w:r>
        <w:t>»</w:t>
      </w:r>
      <w:r w:rsidRPr="00C97A1E">
        <w:t xml:space="preserve"> в соответствии с установленными сроками</w:t>
      </w:r>
      <w:r>
        <w:t>.</w:t>
      </w:r>
    </w:p>
    <w:p w14:paraId="7B1F236D" w14:textId="7BC3FE66" w:rsidR="003A673D" w:rsidRDefault="00ED0462" w:rsidP="00D87E1E">
      <w:r>
        <w:t>Задачи работы:</w:t>
      </w:r>
    </w:p>
    <w:p w14:paraId="798AE445" w14:textId="63281F05" w:rsidR="00ED0462" w:rsidRDefault="00520BDA" w:rsidP="00ED0462">
      <w:pPr>
        <w:pStyle w:val="a0"/>
      </w:pPr>
      <w:r>
        <w:t>а</w:t>
      </w:r>
      <w:r w:rsidR="00CF1021">
        <w:t>нализ пред</w:t>
      </w:r>
      <w:r w:rsidR="008F09F2">
        <w:t>метной области и аналогов</w:t>
      </w:r>
      <w:r>
        <w:t>;</w:t>
      </w:r>
    </w:p>
    <w:p w14:paraId="5D1190D2" w14:textId="6A9ACC25" w:rsidR="00CF1021" w:rsidRDefault="008F09F2" w:rsidP="00ED0462">
      <w:pPr>
        <w:pStyle w:val="a0"/>
      </w:pPr>
      <w:r>
        <w:t>анализ правил игры, возможностей пользователя, требований к пользовательскому интерфейсу;</w:t>
      </w:r>
    </w:p>
    <w:p w14:paraId="319B3BD6" w14:textId="5F098DBF" w:rsidR="008F09F2" w:rsidRDefault="00226766" w:rsidP="00ED0462">
      <w:pPr>
        <w:pStyle w:val="a0"/>
      </w:pPr>
      <w:r>
        <w:t>проектирование интерфейса игры;</w:t>
      </w:r>
    </w:p>
    <w:p w14:paraId="00F15E85" w14:textId="3EF9B082" w:rsidR="00226766" w:rsidRDefault="00703614" w:rsidP="00ED0462">
      <w:pPr>
        <w:pStyle w:val="a0"/>
      </w:pPr>
      <w:r>
        <w:t>разработка кода и оформление дизайна игры;</w:t>
      </w:r>
    </w:p>
    <w:p w14:paraId="1ADC1127" w14:textId="746F0D06" w:rsidR="002162B5" w:rsidRDefault="002162B5" w:rsidP="00ED0462">
      <w:pPr>
        <w:pStyle w:val="a0"/>
      </w:pPr>
      <w:r>
        <w:t>тестирование игры;</w:t>
      </w:r>
    </w:p>
    <w:p w14:paraId="17A0C099" w14:textId="16377DCB" w:rsidR="002162B5" w:rsidRPr="00F57475" w:rsidRDefault="002162B5" w:rsidP="00ED0462">
      <w:pPr>
        <w:pStyle w:val="a0"/>
      </w:pPr>
      <w:r>
        <w:t>сдача продукта.</w:t>
      </w:r>
    </w:p>
    <w:p w14:paraId="52EDEC11" w14:textId="3164E5F8" w:rsidR="00A52CF3" w:rsidRDefault="00847368" w:rsidP="00847368">
      <w:pPr>
        <w:pStyle w:val="2"/>
      </w:pPr>
      <w:bookmarkStart w:id="8" w:name="_Toc162364595"/>
      <w:r>
        <w:t>Сведения об участниках разработки</w:t>
      </w:r>
      <w:bookmarkEnd w:id="8"/>
    </w:p>
    <w:p w14:paraId="08C8E9A9" w14:textId="42956CEA" w:rsidR="00DB4BAE" w:rsidRPr="009A5508" w:rsidRDefault="00DB4BAE" w:rsidP="00DB4BAE">
      <w:r>
        <w:t xml:space="preserve">Заказчики – коллектив </w:t>
      </w:r>
      <w:r w:rsidR="008E67AA">
        <w:t>преподавателей</w:t>
      </w:r>
      <w:r w:rsidR="009A5508">
        <w:t xml:space="preserve"> Колледжа ВятГУ</w:t>
      </w:r>
      <w:r w:rsidR="008E67AA">
        <w:t>:</w:t>
      </w:r>
      <w:r w:rsidR="009A5508">
        <w:t xml:space="preserve"> по дисциплине «Учебная практика» - Коржавина А.С.; по дисциплине «Внедрение информационных систем» - Самоделкин П.А.; по дисциплине «Анализ и разработка технических заданий» - Ржаникова </w:t>
      </w:r>
      <w:r w:rsidR="00F57475">
        <w:t>Е.Д.</w:t>
      </w:r>
    </w:p>
    <w:p w14:paraId="1FF00CE6" w14:textId="6061E87B" w:rsidR="00DB4BAE" w:rsidRPr="00DB4BAE" w:rsidRDefault="00DB4BAE" w:rsidP="00DB4BAE">
      <w:r>
        <w:t>Исполнит</w:t>
      </w:r>
      <w:r w:rsidR="00D8619E">
        <w:t>ель</w:t>
      </w:r>
      <w:r>
        <w:t xml:space="preserve"> – студент группы ИСПк 204-52-00 Лаптев </w:t>
      </w:r>
      <w:r w:rsidR="002C65AC">
        <w:t>Д.А.</w:t>
      </w:r>
    </w:p>
    <w:p w14:paraId="0F189840" w14:textId="26D0148C" w:rsidR="00DB4BAE" w:rsidRDefault="00847368" w:rsidP="002958BC">
      <w:pPr>
        <w:pStyle w:val="2"/>
      </w:pPr>
      <w:bookmarkStart w:id="9" w:name="_Toc162364596"/>
      <w:r>
        <w:t>Сроки разработки</w:t>
      </w:r>
      <w:bookmarkEnd w:id="9"/>
    </w:p>
    <w:p w14:paraId="6113CC8A" w14:textId="77777777" w:rsidR="009A5508" w:rsidRDefault="001D5FD0" w:rsidP="009A5508">
      <w:r>
        <w:t>Сроки разработки</w:t>
      </w:r>
      <w:r w:rsidR="009A5508">
        <w:t>:</w:t>
      </w:r>
    </w:p>
    <w:p w14:paraId="0F7DA66A" w14:textId="7612DF83" w:rsidR="009A5508" w:rsidRDefault="009A5508" w:rsidP="009A5508">
      <w:pPr>
        <w:pStyle w:val="a0"/>
      </w:pPr>
      <w:r>
        <w:t>начало разработки 15.01.2024;</w:t>
      </w:r>
    </w:p>
    <w:p w14:paraId="027B4454" w14:textId="5385044D" w:rsidR="009A5508" w:rsidRPr="002958BC" w:rsidRDefault="009A5508" w:rsidP="009A5508">
      <w:pPr>
        <w:pStyle w:val="a0"/>
      </w:pPr>
      <w:r>
        <w:t>окончание разработки 19.06.2024.</w:t>
      </w:r>
    </w:p>
    <w:p w14:paraId="1C1229B3" w14:textId="732C6F9E" w:rsidR="001D5FD0" w:rsidRPr="001D5FD0" w:rsidRDefault="00847368" w:rsidP="001D5FD0">
      <w:pPr>
        <w:pStyle w:val="2"/>
      </w:pPr>
      <w:bookmarkStart w:id="10" w:name="_Toc162364597"/>
      <w:r>
        <w:t>Назначение разработки</w:t>
      </w:r>
      <w:bookmarkEnd w:id="10"/>
    </w:p>
    <w:p w14:paraId="2E34AF2E" w14:textId="5F496565" w:rsidR="00DB4BAE" w:rsidRDefault="00C95234" w:rsidP="00DB4BAE">
      <w:r w:rsidRPr="00C95234">
        <w:t>Эксплуатационное назначение:</w:t>
      </w:r>
      <w:r>
        <w:t xml:space="preserve"> р</w:t>
      </w:r>
      <w:r w:rsidR="00A41C70" w:rsidRPr="00C95234">
        <w:t xml:space="preserve">езультаты настоящей разработки могут быть использованы </w:t>
      </w:r>
      <w:r w:rsidR="00FD6A19" w:rsidRPr="00C95234">
        <w:t xml:space="preserve">учителями начального </w:t>
      </w:r>
      <w:r>
        <w:t>классов</w:t>
      </w:r>
      <w:r w:rsidR="00FD6A19" w:rsidRPr="00C95234">
        <w:t xml:space="preserve"> для развития в учениках навыков планирования своих действий и логики.</w:t>
      </w:r>
    </w:p>
    <w:p w14:paraId="65DF21AF" w14:textId="38578FAD" w:rsidR="003A673D" w:rsidRPr="00FD6A19" w:rsidRDefault="003A673D" w:rsidP="00DB4BAE">
      <w:r>
        <w:t>Функциональное назначени</w:t>
      </w:r>
      <w:r w:rsidR="00EF4713">
        <w:t>е</w:t>
      </w:r>
      <w:r>
        <w:t xml:space="preserve">: </w:t>
      </w:r>
      <w:r w:rsidR="00C95234">
        <w:t>развитие в пользователе игры навыков планирования посредством прохождения уровней игры.</w:t>
      </w:r>
    </w:p>
    <w:p w14:paraId="41CED6DE" w14:textId="4C5608A7" w:rsidR="00592879" w:rsidRDefault="00E61B22" w:rsidP="00E61B22">
      <w:pPr>
        <w:pStyle w:val="1"/>
      </w:pPr>
      <w:bookmarkStart w:id="11" w:name="_Toc162364598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1"/>
    </w:p>
    <w:p w14:paraId="657A3196" w14:textId="77777777" w:rsidR="0098610D" w:rsidRDefault="0098610D" w:rsidP="0098610D">
      <w:r>
        <w:t xml:space="preserve">Sokoban – это игра-головоломка, в которой игроку необходимо расставить ящики в обозначенные точки, при условии, что он может двигать ящики только толкая их вперёд и они не заблокированы другим ящиком либо стеной. </w:t>
      </w:r>
    </w:p>
    <w:p w14:paraId="1BCD2A2D" w14:textId="77777777" w:rsidR="0098610D" w:rsidRDefault="0098610D" w:rsidP="0098610D">
      <w:r>
        <w:t>Игра рассчитана на широкий круг пользователей и способствует развлечению и развитию логических способностей игрока, планирования своих действий.</w:t>
      </w:r>
    </w:p>
    <w:p w14:paraId="28D7BC4B" w14:textId="181E5D73" w:rsidR="0098610D" w:rsidRDefault="0098610D" w:rsidP="0098610D">
      <w:r>
        <w:t>Данная игра может быть использована в ходе обучения детей. Так, посредством игры, они бы смогли понять, что поспешное принятие решени</w:t>
      </w:r>
      <w:r w:rsidR="00F373B3">
        <w:t>й</w:t>
      </w:r>
      <w:r>
        <w:t xml:space="preserve"> </w:t>
      </w:r>
      <w:r w:rsidR="00F373B3">
        <w:t>будет</w:t>
      </w:r>
      <w:r>
        <w:t xml:space="preserve"> прив</w:t>
      </w:r>
      <w:r w:rsidR="00F373B3">
        <w:t>одить</w:t>
      </w:r>
      <w:r>
        <w:t xml:space="preserve"> к провалу в игре и что каждую ситуацию следует тщательно обдумать</w:t>
      </w:r>
      <w:r w:rsidR="00F373B3">
        <w:t xml:space="preserve"> и найти решение задачи,</w:t>
      </w:r>
      <w:r>
        <w:t xml:space="preserve"> прежде чем начинать действовать.</w:t>
      </w:r>
    </w:p>
    <w:p w14:paraId="775F48B5" w14:textId="77777777" w:rsidR="0098610D" w:rsidRDefault="0098610D" w:rsidP="0098610D">
      <w:r>
        <w:t>На сегодняшний день существуют следующие аналоги.</w:t>
      </w:r>
    </w:p>
    <w:p w14:paraId="1D754230" w14:textId="77777777" w:rsidR="0098610D" w:rsidRDefault="0098610D" w:rsidP="0098610D">
      <w:r>
        <w:t>Аналог 1. SYASokoban.</w:t>
      </w:r>
    </w:p>
    <w:p w14:paraId="3A9EF603" w14:textId="3678FDC9" w:rsidR="0098610D" w:rsidRDefault="0098610D" w:rsidP="0098610D">
      <w:r>
        <w:t>Преимущества:</w:t>
      </w:r>
    </w:p>
    <w:p w14:paraId="53FD9AA6" w14:textId="53510B79" w:rsidR="00F373B3" w:rsidRDefault="00F373B3" w:rsidP="00F373B3">
      <w:pPr>
        <w:pStyle w:val="a0"/>
      </w:pPr>
      <w:r>
        <w:t>Возможность создания собственных уровней.</w:t>
      </w:r>
    </w:p>
    <w:p w14:paraId="4322A866" w14:textId="3F0DEA57" w:rsidR="00F373B3" w:rsidRDefault="00F373B3" w:rsidP="00F373B3">
      <w:pPr>
        <w:pStyle w:val="a0"/>
      </w:pPr>
      <w:r>
        <w:t>Возможность передвижения с помощью мышки.</w:t>
      </w:r>
    </w:p>
    <w:p w14:paraId="23A31F95" w14:textId="77777777" w:rsidR="00F373B3" w:rsidRDefault="00F373B3" w:rsidP="00F373B3">
      <w:r>
        <w:t>Недостатки:</w:t>
      </w:r>
    </w:p>
    <w:p w14:paraId="43FF5864" w14:textId="56F5351D" w:rsidR="00F373B3" w:rsidRDefault="00F373B3" w:rsidP="00F373B3">
      <w:pPr>
        <w:pStyle w:val="a0"/>
      </w:pPr>
      <w:r>
        <w:t>Несбалансированность уровней, когда после сложного уровня, на решение которого уходит много времени следует простой, не требующий много усилий, уровень.</w:t>
      </w:r>
    </w:p>
    <w:p w14:paraId="35EED62F" w14:textId="77777777" w:rsidR="00F373B3" w:rsidRDefault="00F373B3" w:rsidP="00F373B3">
      <w:r>
        <w:t xml:space="preserve">Аналог 2. https://logic-games.spb.ru/sokoban\ </w:t>
      </w:r>
    </w:p>
    <w:p w14:paraId="269BAB75" w14:textId="77777777" w:rsidR="00F373B3" w:rsidRDefault="00F373B3" w:rsidP="00F373B3">
      <w:r>
        <w:t>Преимущества:</w:t>
      </w:r>
    </w:p>
    <w:p w14:paraId="3D0D6DF0" w14:textId="410B9830" w:rsidR="00F373B3" w:rsidRDefault="00F373B3" w:rsidP="00F373B3">
      <w:pPr>
        <w:pStyle w:val="a0"/>
      </w:pPr>
      <w:r>
        <w:t>Система рейтинга, в которой пользователи могут соревноваться в скорости решения уровней.</w:t>
      </w:r>
    </w:p>
    <w:p w14:paraId="473F6023" w14:textId="57B79655" w:rsidR="00F373B3" w:rsidRDefault="00F373B3" w:rsidP="00F373B3">
      <w:pPr>
        <w:pStyle w:val="a0"/>
      </w:pPr>
      <w:r>
        <w:t>Множество различных уровней.</w:t>
      </w:r>
    </w:p>
    <w:p w14:paraId="6557F149" w14:textId="77777777" w:rsidR="00F373B3" w:rsidRDefault="00F373B3" w:rsidP="00F373B3">
      <w:r>
        <w:t>Недостатки:</w:t>
      </w:r>
    </w:p>
    <w:p w14:paraId="79D05DCD" w14:textId="49AB303B" w:rsidR="00F373B3" w:rsidRDefault="00F373B3" w:rsidP="00F373B3">
      <w:pPr>
        <w:pStyle w:val="a0"/>
      </w:pPr>
      <w:r>
        <w:t>Отсутствие возможности игры в офлайне. Доступ к сайту доступ только при подключении к сети Интернет.</w:t>
      </w:r>
    </w:p>
    <w:p w14:paraId="74323AFD" w14:textId="49AB6AF9" w:rsidR="00F373B3" w:rsidRPr="0098610D" w:rsidRDefault="00F373B3" w:rsidP="00F373B3">
      <w:r>
        <w:t>Таким образом, необходимо разработать игру «Sokoban», которая будет обладать следующими преимуществами: работать при отсутствии соединения с Интернетом, иметь нарастающую сложность.</w:t>
      </w:r>
    </w:p>
    <w:p w14:paraId="092F632B" w14:textId="6B5C7B5B" w:rsidR="00E61B22" w:rsidRDefault="00E61B22" w:rsidP="00E61B22">
      <w:pPr>
        <w:pStyle w:val="1"/>
      </w:pPr>
      <w:bookmarkStart w:id="12" w:name="_Toc162364599"/>
      <w:r>
        <w:lastRenderedPageBreak/>
        <w:t>Требования к результатам разработки</w:t>
      </w:r>
      <w:bookmarkEnd w:id="12"/>
    </w:p>
    <w:p w14:paraId="43756BA9" w14:textId="3D2E6517" w:rsidR="001D3FB1" w:rsidRDefault="001D3FB1" w:rsidP="001D3FB1">
      <w:pPr>
        <w:pStyle w:val="2"/>
      </w:pPr>
      <w:bookmarkStart w:id="13" w:name="_Toc162364600"/>
      <w:r>
        <w:t>Правила игры</w:t>
      </w:r>
      <w:bookmarkEnd w:id="13"/>
    </w:p>
    <w:p w14:paraId="5B65726E" w14:textId="77777777" w:rsidR="00BD476F" w:rsidRDefault="00BD476F" w:rsidP="00BD476F">
      <w:r>
        <w:t>На игровом поле находятся: персонаж игрока, стены, ящики и отмеченные для ящиков позиции.</w:t>
      </w:r>
    </w:p>
    <w:p w14:paraId="3EE4CDA4" w14:textId="5DE3CE42" w:rsidR="00BD476F" w:rsidRDefault="00BD476F" w:rsidP="00BD476F">
      <w:r>
        <w:t>Персонаж игрока может передвигаться на 1 клетку по горизонтали или вертикали, но не может передвигаться на клетки стены, может толкать стоящий на следующей перед собой клеткой ящик на 1 клетку вперёд, оставаясь на месте, но не может передвигать два и более стоящих перед ним ящика.</w:t>
      </w:r>
    </w:p>
    <w:p w14:paraId="236DAC08" w14:textId="77777777" w:rsidR="009A5508" w:rsidRDefault="009A5508" w:rsidP="009A5508">
      <w:r>
        <w:t>Цель игры – переместить все ящики в отмеченные для них места.</w:t>
      </w:r>
    </w:p>
    <w:p w14:paraId="7CF6E2CD" w14:textId="416D8633" w:rsidR="009A5508" w:rsidRPr="00BD476F" w:rsidRDefault="009A5508" w:rsidP="009A5508">
      <w:r>
        <w:t>Игра заканчивается, когда пользователь переместил все ящики в отмеченные места.</w:t>
      </w:r>
    </w:p>
    <w:p w14:paraId="00EA1178" w14:textId="2D095B58" w:rsidR="001D3FB1" w:rsidRPr="00CE6E15" w:rsidRDefault="00001236" w:rsidP="00AA50F6">
      <w:pPr>
        <w:pStyle w:val="2"/>
        <w:rPr>
          <w:highlight w:val="yellow"/>
        </w:rPr>
      </w:pPr>
      <w:bookmarkStart w:id="14" w:name="_Toc162364601"/>
      <w:r w:rsidRPr="00CE6E15">
        <w:rPr>
          <w:highlight w:val="yellow"/>
        </w:rPr>
        <w:t>Возможности пользователя</w:t>
      </w:r>
      <w:bookmarkEnd w:id="14"/>
    </w:p>
    <w:p w14:paraId="50AE66E6" w14:textId="7800A841" w:rsidR="00BD476F" w:rsidRPr="00FD6A19" w:rsidRDefault="001160D0" w:rsidP="001160D0">
      <w:r w:rsidRPr="001160D0">
        <w:t>Пользователю предоставляется возможность перейти в меню выбора уровня, выйти из игры, выбрать и запустить уровень, перемещаться персонажем по игровому полю, толкать ящики и взаимодействовать со стенами поля в соответствии с установленными правилами игры</w:t>
      </w:r>
    </w:p>
    <w:p w14:paraId="1B168C65" w14:textId="442E0FE8" w:rsidR="009730DA" w:rsidRDefault="009730DA" w:rsidP="009730DA">
      <w:pPr>
        <w:pStyle w:val="2"/>
      </w:pPr>
      <w:bookmarkStart w:id="15" w:name="_Toc162364602"/>
      <w:r>
        <w:t>Требования к показателям назначения</w:t>
      </w:r>
      <w:bookmarkEnd w:id="15"/>
    </w:p>
    <w:p w14:paraId="11E7E921" w14:textId="74A8C460" w:rsidR="00C84130" w:rsidRPr="00C84130" w:rsidRDefault="00C84130" w:rsidP="00C84130">
      <w:r>
        <w:t>Программа предназначается для работы одного пользователя.</w:t>
      </w:r>
    </w:p>
    <w:p w14:paraId="565F00AE" w14:textId="7834C13F" w:rsidR="009730DA" w:rsidRDefault="00AA50F6" w:rsidP="009730DA">
      <w:pPr>
        <w:pStyle w:val="2"/>
      </w:pPr>
      <w:bookmarkStart w:id="16" w:name="_Toc162364603"/>
      <w:r>
        <w:t>Требования к пользовательскому интерфейсу</w:t>
      </w:r>
      <w:bookmarkEnd w:id="16"/>
    </w:p>
    <w:p w14:paraId="6D786D7A" w14:textId="52D8EE63" w:rsidR="00D16D2A" w:rsidRDefault="00676C38" w:rsidP="00D16D2A">
      <w:r>
        <w:t>На рисунке 1 представлен примерный вид начального меню.</w:t>
      </w:r>
    </w:p>
    <w:p w14:paraId="39DA621E" w14:textId="4356A14B" w:rsidR="00D16D2A" w:rsidRDefault="00D16D2A" w:rsidP="00D16D2A">
      <w:pPr>
        <w:pStyle w:val="a9"/>
      </w:pPr>
      <w:r>
        <w:rPr>
          <w:noProof/>
        </w:rPr>
        <w:drawing>
          <wp:inline distT="0" distB="0" distL="0" distR="0" wp14:anchorId="6D7685FF" wp14:editId="77DFFDB6">
            <wp:extent cx="2620252" cy="2742943"/>
            <wp:effectExtent l="19050" t="19050" r="27940" b="19685"/>
            <wp:docPr id="134654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44" cy="27729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9A739" w14:textId="0DC59479" w:rsidR="00D16D2A" w:rsidRDefault="00D16D2A" w:rsidP="00EF4713">
      <w:pPr>
        <w:pStyle w:val="a9"/>
      </w:pPr>
      <w:r>
        <w:t>Рисунок 1</w:t>
      </w:r>
      <w:r w:rsidR="00676C38">
        <w:t xml:space="preserve"> – Прототип экранной формы начального меню.</w:t>
      </w:r>
    </w:p>
    <w:p w14:paraId="3C011624" w14:textId="66B59F26" w:rsidR="00D16D2A" w:rsidRDefault="00D16D2A" w:rsidP="00D16D2A">
      <w:pPr>
        <w:pStyle w:val="a9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0A769B1" wp14:editId="118E92EE">
            <wp:extent cx="3347500" cy="3363371"/>
            <wp:effectExtent l="0" t="0" r="5715" b="8890"/>
            <wp:docPr id="16891136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22" cy="3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842C" w14:textId="0BA9F86D" w:rsidR="00D16D2A" w:rsidRDefault="00D16D2A" w:rsidP="00F57475">
      <w:pPr>
        <w:pStyle w:val="a9"/>
      </w:pPr>
      <w:r>
        <w:t>Рисунок 2</w:t>
      </w:r>
      <w:r w:rsidR="00F57475">
        <w:t xml:space="preserve"> – прототип основной экранной формы</w:t>
      </w:r>
      <w:r>
        <w:t>.</w:t>
      </w:r>
    </w:p>
    <w:p w14:paraId="58F77B2D" w14:textId="77777777" w:rsidR="00D16D2A" w:rsidRDefault="00D16D2A" w:rsidP="00D16D2A">
      <w:r>
        <w:t>На начальном меню представлены следующие элементы:</w:t>
      </w:r>
    </w:p>
    <w:p w14:paraId="293D5C78" w14:textId="77777777" w:rsidR="00D16D2A" w:rsidRDefault="00D16D2A" w:rsidP="00D16D2A">
      <w:r>
        <w:t>Кнопка «Начать» на рисунке 1 позволяет начать играть.</w:t>
      </w:r>
    </w:p>
    <w:p w14:paraId="32112962" w14:textId="77777777" w:rsidR="00D16D2A" w:rsidRDefault="00D16D2A" w:rsidP="00D16D2A">
      <w:r>
        <w:t>Кнопка «Выход» на рисунке 1 выходит из игры.</w:t>
      </w:r>
    </w:p>
    <w:p w14:paraId="576D5A82" w14:textId="77777777" w:rsidR="00D16D2A" w:rsidRDefault="00D16D2A" w:rsidP="00D16D2A">
      <w:r>
        <w:t xml:space="preserve">На основной экранной форме представлены следующие элементы: </w:t>
      </w:r>
    </w:p>
    <w:p w14:paraId="19361920" w14:textId="77777777" w:rsidR="00D16D2A" w:rsidRDefault="00D16D2A" w:rsidP="00D16D2A">
      <w:r>
        <w:t xml:space="preserve">Объект «1» на рисунке 2 представляет собой непроходимую игроком стену. </w:t>
      </w:r>
    </w:p>
    <w:p w14:paraId="29F01BD5" w14:textId="77777777" w:rsidR="009A5508" w:rsidRDefault="00D16D2A" w:rsidP="00D16D2A">
      <w:r>
        <w:t>«Объект «2» на рисунке 2 представляет собой передвигаемый</w:t>
      </w:r>
    </w:p>
    <w:p w14:paraId="4B6EA9AE" w14:textId="4A11DA4A" w:rsidR="00D16D2A" w:rsidRDefault="00D16D2A" w:rsidP="00D16D2A">
      <w:r>
        <w:t xml:space="preserve"> ящик.</w:t>
      </w:r>
    </w:p>
    <w:p w14:paraId="6A6D2123" w14:textId="6F7055DE" w:rsidR="00D16D2A" w:rsidRPr="00D16D2A" w:rsidRDefault="00D16D2A" w:rsidP="00D16D2A">
      <w:r>
        <w:t>Объект «3» на рисунке 2 представляет собой позицию, в которую необходимо переместить Объект «2».</w:t>
      </w:r>
    </w:p>
    <w:p w14:paraId="3EBD447A" w14:textId="0EB0E79F" w:rsidR="00295D9C" w:rsidRDefault="00295D9C" w:rsidP="00295D9C">
      <w:pPr>
        <w:pStyle w:val="2"/>
      </w:pPr>
      <w:bookmarkStart w:id="17" w:name="_Toc162364604"/>
      <w:r>
        <w:t>Требования к видам обеспечения</w:t>
      </w:r>
      <w:bookmarkEnd w:id="17"/>
    </w:p>
    <w:p w14:paraId="607098D9" w14:textId="67CE43B4" w:rsidR="00295D9C" w:rsidRDefault="00256697" w:rsidP="00256697">
      <w:pPr>
        <w:pStyle w:val="3"/>
      </w:pPr>
      <w:bookmarkStart w:id="18" w:name="_Toc162364605"/>
      <w:r>
        <w:t>Требования к математическому обеспечению</w:t>
      </w:r>
      <w:bookmarkEnd w:id="18"/>
    </w:p>
    <w:p w14:paraId="25B28AB6" w14:textId="57B8171B" w:rsidR="003217F2" w:rsidRPr="00C84130" w:rsidRDefault="00C26C97" w:rsidP="003217F2">
      <w:r w:rsidRPr="00C26C97">
        <w:t>Требования к математическому обеспечению</w:t>
      </w:r>
      <w:r w:rsidR="003217F2">
        <w:t xml:space="preserve"> не предъявляются.</w:t>
      </w:r>
    </w:p>
    <w:p w14:paraId="2B1FFEE1" w14:textId="09709FF1" w:rsidR="00256697" w:rsidRDefault="00256697" w:rsidP="00256697">
      <w:pPr>
        <w:pStyle w:val="3"/>
      </w:pPr>
      <w:bookmarkStart w:id="19" w:name="_Toc162364606"/>
      <w:r>
        <w:lastRenderedPageBreak/>
        <w:t>Требования к информационному обеспечению</w:t>
      </w:r>
      <w:bookmarkEnd w:id="19"/>
    </w:p>
    <w:p w14:paraId="43D381BF" w14:textId="275AAEC4" w:rsidR="002C65AC" w:rsidRDefault="002C65AC" w:rsidP="002C65AC">
      <w:pPr>
        <w:pStyle w:val="4"/>
      </w:pPr>
      <w:r>
        <w:t>Требования к ограничениям и условиям разработки</w:t>
      </w:r>
    </w:p>
    <w:p w14:paraId="68670BF6" w14:textId="56EDFA8E" w:rsidR="002C65AC" w:rsidRPr="002C65AC" w:rsidRDefault="002C65AC" w:rsidP="002C65AC">
      <w:r w:rsidRPr="002C65AC">
        <w:t xml:space="preserve">При реализации программы должен применяться язык программирования Python с использованием </w:t>
      </w:r>
      <w:r>
        <w:t xml:space="preserve">среды программирования </w:t>
      </w:r>
      <w:r>
        <w:rPr>
          <w:lang w:val="en-US"/>
        </w:rPr>
        <w:t>PyCharm</w:t>
      </w:r>
      <w:r w:rsidRPr="002C65AC">
        <w:t xml:space="preserve"> </w:t>
      </w:r>
      <w:r>
        <w:t xml:space="preserve">и библиотек языка </w:t>
      </w:r>
      <w:r>
        <w:rPr>
          <w:lang w:val="en-US"/>
        </w:rPr>
        <w:t>Python</w:t>
      </w:r>
      <w:r w:rsidRPr="002C65AC">
        <w:t>.</w:t>
      </w:r>
      <w:r>
        <w:t xml:space="preserve"> Нельзя использовать </w:t>
      </w:r>
      <w:r>
        <w:rPr>
          <w:lang w:val="en-US"/>
        </w:rPr>
        <w:t>Pygame</w:t>
      </w:r>
      <w:r w:rsidRPr="002C65AC">
        <w:t xml:space="preserve">, </w:t>
      </w:r>
      <w:r>
        <w:rPr>
          <w:lang w:val="en-US"/>
        </w:rPr>
        <w:t>Arcade</w:t>
      </w:r>
      <w:r w:rsidRPr="002C65AC">
        <w:t xml:space="preserve">, </w:t>
      </w:r>
      <w:r>
        <w:rPr>
          <w:lang w:val="en-US"/>
        </w:rPr>
        <w:t>Unity</w:t>
      </w:r>
      <w:r w:rsidRPr="002C65AC">
        <w:t xml:space="preserve"> </w:t>
      </w:r>
      <w:r>
        <w:t>и прочие пакеты, движки и фреймворки для создания игр.</w:t>
      </w:r>
    </w:p>
    <w:p w14:paraId="7711B254" w14:textId="1B8F8574" w:rsidR="002C65AC" w:rsidRPr="002C65AC" w:rsidRDefault="001F61FC" w:rsidP="002C65AC">
      <w:pPr>
        <w:pStyle w:val="4"/>
      </w:pPr>
      <w:r>
        <w:t>Требования к форматам хранения данных</w:t>
      </w:r>
    </w:p>
    <w:p w14:paraId="32D96E2A" w14:textId="70A38243" w:rsidR="00D87E1E" w:rsidRPr="00D8619E" w:rsidRDefault="00D8619E" w:rsidP="00D87E1E">
      <w:r>
        <w:t>Уровни игры «</w:t>
      </w:r>
      <w:r>
        <w:rPr>
          <w:lang w:val="en-US"/>
        </w:rPr>
        <w:t>Sokoban</w:t>
      </w:r>
      <w:r>
        <w:t>» должны быть представлены в виде текстовых файлов, в которых будет представлен план уровня.</w:t>
      </w:r>
    </w:p>
    <w:p w14:paraId="182D3338" w14:textId="299FF445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6E20F1FC" w14:textId="7EA69E0C" w:rsidR="0006123C" w:rsidRPr="00D8619E" w:rsidRDefault="002C65AC" w:rsidP="0006123C">
      <w:r>
        <w:t>Интерфейс игры должен быть представлен на русском языке.</w:t>
      </w:r>
    </w:p>
    <w:p w14:paraId="02ABA6DD" w14:textId="690215C8" w:rsidR="008239DB" w:rsidRDefault="004A0E13" w:rsidP="004A0E13">
      <w:pPr>
        <w:pStyle w:val="3"/>
      </w:pPr>
      <w:bookmarkStart w:id="20" w:name="_Toc162364607"/>
      <w:r>
        <w:t>Требования к метрологическому обеспечению</w:t>
      </w:r>
      <w:bookmarkEnd w:id="20"/>
    </w:p>
    <w:p w14:paraId="18AA05D7" w14:textId="4CE8D6F6" w:rsidR="00262FD9" w:rsidRPr="00262FD9" w:rsidRDefault="00D8619E" w:rsidP="00262FD9">
      <w:r>
        <w:t>Требования к метрологическому обеспечению</w:t>
      </w:r>
      <w:r w:rsidR="00262FD9">
        <w:t xml:space="preserve"> не предъявляются.</w:t>
      </w:r>
    </w:p>
    <w:p w14:paraId="25230B1D" w14:textId="470EE874" w:rsidR="004A0E13" w:rsidRDefault="004A0E13" w:rsidP="009730DA">
      <w:pPr>
        <w:pStyle w:val="3"/>
      </w:pPr>
      <w:bookmarkStart w:id="21" w:name="_Toc162364608"/>
      <w:r>
        <w:t>Требования к техническому обеспечению</w:t>
      </w:r>
      <w:bookmarkEnd w:id="21"/>
    </w:p>
    <w:p w14:paraId="7A5AD046" w14:textId="77777777" w:rsidR="00DA0014" w:rsidRDefault="00DA0014" w:rsidP="00DA0014">
      <w:r>
        <w:t>К вычислительной технике в рамках настоящей разработки предъявляются следующие требования:</w:t>
      </w:r>
    </w:p>
    <w:p w14:paraId="08F51833" w14:textId="46D1102F" w:rsidR="00DA0014" w:rsidRDefault="00DA0014" w:rsidP="00DA0014">
      <w:pPr>
        <w:pStyle w:val="a0"/>
      </w:pPr>
      <w:r>
        <w:t xml:space="preserve">Процессор с тактовой частотой, не менее </w:t>
      </w:r>
      <w:r w:rsidR="008E58B2" w:rsidRPr="00D8619E">
        <w:t>2</w:t>
      </w:r>
      <w:r>
        <w:t xml:space="preserve"> ГГц;</w:t>
      </w:r>
    </w:p>
    <w:p w14:paraId="3DAE1F4A" w14:textId="77777777" w:rsidR="00DA0014" w:rsidRDefault="00DA0014" w:rsidP="00DA0014">
      <w:pPr>
        <w:pStyle w:val="a0"/>
      </w:pPr>
      <w:r>
        <w:t xml:space="preserve">Операционная система </w:t>
      </w:r>
      <w:r>
        <w:rPr>
          <w:lang w:val="en-US"/>
        </w:rPr>
        <w:t>Windows</w:t>
      </w:r>
      <w:r>
        <w:t>, не старше 10 версии;</w:t>
      </w:r>
    </w:p>
    <w:p w14:paraId="5BF32DA7" w14:textId="77777777" w:rsidR="00DA0014" w:rsidRDefault="00DA0014" w:rsidP="00DA0014">
      <w:pPr>
        <w:pStyle w:val="a0"/>
      </w:pPr>
      <w:r>
        <w:t>Оперативная память, объемом не менее 2 Гб;</w:t>
      </w:r>
    </w:p>
    <w:p w14:paraId="1B75D135" w14:textId="73E3920B" w:rsidR="00F57475" w:rsidRPr="00F57475" w:rsidRDefault="00DA0014" w:rsidP="00DA0014">
      <w:pPr>
        <w:pStyle w:val="a0"/>
      </w:pPr>
      <w:r>
        <w:t>Разрешение экрана не менее 800/600 пикселей.</w:t>
      </w:r>
    </w:p>
    <w:p w14:paraId="48FA2DD2" w14:textId="25541140" w:rsidR="009730DA" w:rsidRDefault="00645BED" w:rsidP="00645BED">
      <w:pPr>
        <w:pStyle w:val="2"/>
      </w:pPr>
      <w:bookmarkStart w:id="22" w:name="_Toc162364609"/>
      <w:r>
        <w:t>Требования к надежности</w:t>
      </w:r>
      <w:bookmarkEnd w:id="22"/>
    </w:p>
    <w:p w14:paraId="22520F56" w14:textId="77777777" w:rsidR="00A07E1A" w:rsidRDefault="00A07E1A" w:rsidP="00A07E1A">
      <w:bookmarkStart w:id="23" w:name="_Toc162364610"/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41232597" w14:textId="77777777" w:rsidR="00A07E1A" w:rsidRDefault="00A07E1A" w:rsidP="003A673D">
      <w:pPr>
        <w:pStyle w:val="a0"/>
      </w:pPr>
      <w:r>
        <w:t>Организацией бесперебойного питания технических средств;</w:t>
      </w:r>
    </w:p>
    <w:p w14:paraId="7C65F967" w14:textId="77777777" w:rsidR="00A07E1A" w:rsidRDefault="00A07E1A" w:rsidP="003A673D">
      <w:pPr>
        <w:pStyle w:val="a0"/>
      </w:pPr>
      <w:r>
        <w:t>Осуществлением контроля входных данных</w:t>
      </w:r>
      <w:r>
        <w:rPr>
          <w:lang w:val="en-US"/>
        </w:rPr>
        <w:t>;</w:t>
      </w:r>
    </w:p>
    <w:p w14:paraId="6F1DE5AB" w14:textId="77777777" w:rsidR="00A07E1A" w:rsidRDefault="00A07E1A" w:rsidP="003A673D">
      <w:pPr>
        <w:pStyle w:val="a0"/>
      </w:pPr>
      <w: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br/>
        <w:t>межотраслевых типовых норм времени на работы по сервисному обслуживанию</w:t>
      </w:r>
      <w:r>
        <w:br/>
        <w:t>ПЭВМ и оргтехники и сопровождению программных средств»</w:t>
      </w:r>
      <w:r>
        <w:rPr>
          <w:lang w:val="en-US"/>
        </w:rPr>
        <w:t>;</w:t>
      </w:r>
    </w:p>
    <w:p w14:paraId="6900B7B2" w14:textId="77777777" w:rsidR="00A07E1A" w:rsidRDefault="00A07E1A" w:rsidP="003A673D">
      <w:pPr>
        <w:pStyle w:val="a0"/>
      </w:pPr>
      <w:r>
        <w:t>Регулярным выполнением требований ГОСТ 51188–98. Защита информации. Испытания программных средств на наличие компьютерных вирусов</w:t>
      </w:r>
      <w:r w:rsidRPr="001160D0">
        <w:t>.</w:t>
      </w:r>
    </w:p>
    <w:p w14:paraId="7F640B47" w14:textId="070904E2" w:rsidR="00645BED" w:rsidRDefault="00645BED" w:rsidP="00645BED">
      <w:pPr>
        <w:pStyle w:val="2"/>
      </w:pPr>
      <w:r>
        <w:t>Требования к безопасности</w:t>
      </w:r>
      <w:bookmarkEnd w:id="23"/>
    </w:p>
    <w:p w14:paraId="52A69FB9" w14:textId="217D7FFA" w:rsidR="00A07E1A" w:rsidRDefault="00A07E1A" w:rsidP="00A07E1A">
      <w:bookmarkStart w:id="24" w:name="_Toc162364611"/>
      <w:r>
        <w:t xml:space="preserve">Вычислительная техника, на которой предполагается использование разработки, должна соответствовать нормам электро- и пожаробезопасности в соответствии с требованиями законодательства РФ. </w:t>
      </w:r>
    </w:p>
    <w:p w14:paraId="5D4A6B19" w14:textId="3332AA7C" w:rsidR="00A07E1A" w:rsidRDefault="00A07E1A" w:rsidP="00A07E1A">
      <w:r>
        <w:t xml:space="preserve">В части требований к информационной безопасности, результат </w:t>
      </w:r>
      <w:r w:rsidR="009B6D52">
        <w:t>разработки не собирает и не обрабатывает персональные данные пользователей.</w:t>
      </w:r>
    </w:p>
    <w:p w14:paraId="32C4A45D" w14:textId="67FCFD3C" w:rsidR="007A3137" w:rsidRDefault="007A3137" w:rsidP="007A3137">
      <w:pPr>
        <w:pStyle w:val="2"/>
      </w:pPr>
      <w:r>
        <w:t>Требования к патентной чистоте</w:t>
      </w:r>
      <w:bookmarkEnd w:id="24"/>
    </w:p>
    <w:p w14:paraId="532C77CD" w14:textId="6CDCE66F" w:rsidR="00BB786E" w:rsidRPr="00BB786E" w:rsidRDefault="00BB786E" w:rsidP="00BB786E">
      <w:r>
        <w:t xml:space="preserve">При создании игры нужно убедиться в отсутствии патентных препятствий: не </w:t>
      </w:r>
      <w:r w:rsidR="00DA06B5">
        <w:t xml:space="preserve">использовать результаты интеллектуальной деятельности с правами третьих лиц, </w:t>
      </w:r>
      <w:r>
        <w:t xml:space="preserve">использовать свободные библиотеки языка </w:t>
      </w:r>
      <w:r>
        <w:rPr>
          <w:lang w:val="en-US"/>
        </w:rPr>
        <w:t>Python</w:t>
      </w:r>
      <w:r w:rsidRPr="00BB786E">
        <w:t>.</w:t>
      </w:r>
    </w:p>
    <w:p w14:paraId="3BF80742" w14:textId="0BFF82FC" w:rsidR="003A546E" w:rsidRDefault="003A546E" w:rsidP="003A546E">
      <w:pPr>
        <w:pStyle w:val="2"/>
      </w:pPr>
      <w:bookmarkStart w:id="25" w:name="_Toc162364612"/>
      <w:r>
        <w:t>Требования к перспективам развития</w:t>
      </w:r>
      <w:bookmarkEnd w:id="25"/>
    </w:p>
    <w:p w14:paraId="2E03A015" w14:textId="2C9BEC09" w:rsidR="00737A02" w:rsidRDefault="00737A02" w:rsidP="00737A02">
      <w:r>
        <w:t>Дальнейшее развитие игры предполагает реализацию функций, описанных ниже:</w:t>
      </w:r>
    </w:p>
    <w:p w14:paraId="3E2CA81E" w14:textId="75CC9877" w:rsidR="00737A02" w:rsidRPr="00737A02" w:rsidRDefault="00737A02" w:rsidP="00737A02">
      <w:pPr>
        <w:pStyle w:val="a0"/>
      </w:pPr>
      <w:r>
        <w:t>Введение</w:t>
      </w:r>
      <w:r w:rsidR="00C47148">
        <w:t xml:space="preserve"> системы</w:t>
      </w:r>
      <w:r>
        <w:t xml:space="preserve"> очков</w:t>
      </w:r>
    </w:p>
    <w:p w14:paraId="0A457C13" w14:textId="77777777" w:rsidR="004523E0" w:rsidRPr="004523E0" w:rsidRDefault="004523E0" w:rsidP="004523E0"/>
    <w:p w14:paraId="7B2062F0" w14:textId="54ECF06C" w:rsidR="00127A5A" w:rsidRDefault="00127A5A" w:rsidP="00127A5A">
      <w:pPr>
        <w:pStyle w:val="1"/>
      </w:pPr>
      <w:bookmarkStart w:id="26" w:name="_Toc162364613"/>
      <w:r>
        <w:lastRenderedPageBreak/>
        <w:t>Состав и содержание работ</w:t>
      </w:r>
      <w:bookmarkEnd w:id="26"/>
    </w:p>
    <w:p w14:paraId="2F07ED6F" w14:textId="5E2C8C18" w:rsidR="00737A02" w:rsidRDefault="00737A02" w:rsidP="00737A02">
      <w:r w:rsidRPr="00737A02"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0381E279" w14:textId="77777777" w:rsidR="00737A02" w:rsidRDefault="00737A02" w:rsidP="00737A02">
      <w:pPr>
        <w:ind w:firstLine="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4"/>
        <w:gridCol w:w="2281"/>
        <w:gridCol w:w="1703"/>
        <w:gridCol w:w="3060"/>
        <w:gridCol w:w="2037"/>
      </w:tblGrid>
      <w:tr w:rsidR="00737A02" w14:paraId="00E0ADD0" w14:textId="77777777" w:rsidTr="0073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0038" w14:textId="77777777" w:rsidR="00737A02" w:rsidRDefault="00737A02">
            <w:pPr>
              <w:pStyle w:val="vgutTableName"/>
            </w:pPr>
            <w:r>
              <w:t>№ этапа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2A07" w14:textId="77777777" w:rsidR="00737A02" w:rsidRDefault="00737A02">
            <w:pPr>
              <w:pStyle w:val="vgutTableName"/>
            </w:pPr>
            <w:r>
              <w:t>Наименование этапа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258A" w14:textId="77777777" w:rsidR="00737A02" w:rsidRDefault="00737A02">
            <w:pPr>
              <w:pStyle w:val="vgutTableName"/>
            </w:pPr>
            <w:r>
              <w:t>Длительность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CE30" w14:textId="77777777" w:rsidR="00737A02" w:rsidRDefault="00737A02">
            <w:pPr>
              <w:pStyle w:val="vgutTableName"/>
            </w:pPr>
            <w:r>
              <w:t>Состав работ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3FA" w14:textId="77777777" w:rsidR="00737A02" w:rsidRDefault="00737A02">
            <w:pPr>
              <w:pStyle w:val="vgutTableName"/>
            </w:pPr>
            <w:r>
              <w:t>Результат</w:t>
            </w:r>
          </w:p>
        </w:tc>
      </w:tr>
      <w:tr w:rsidR="00737A02" w14:paraId="6471DD06" w14:textId="77777777" w:rsidTr="00737A02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BCAF" w14:textId="77777777" w:rsidR="00737A02" w:rsidRDefault="00737A02">
            <w:pPr>
              <w:pStyle w:val="vgutTableText"/>
            </w:pPr>
            <w: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614A" w14:textId="4DEE3FA0" w:rsidR="00737A02" w:rsidRDefault="003A673D">
            <w:pPr>
              <w:pStyle w:val="vgutTableText"/>
            </w:pPr>
            <w:r>
              <w:t>…………….</w:t>
            </w:r>
            <w:r w:rsidR="00737A02">
              <w:t>ТЗ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1F6A" w14:textId="77777777" w:rsidR="00737A02" w:rsidRDefault="00737A02">
            <w:pPr>
              <w:pStyle w:val="vgutTableText"/>
            </w:pPr>
            <w:r>
              <w:t>1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DC94" w14:textId="77777777" w:rsidR="00737A02" w:rsidRDefault="00737A02">
            <w:pPr>
              <w:pStyle w:val="vgutTableText"/>
            </w:pPr>
            <w:r>
              <w:t xml:space="preserve">В ходе работ должно быть разработано и утверждено техническое задание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0703" w14:textId="77777777" w:rsidR="00737A02" w:rsidRDefault="00737A02">
            <w:pPr>
              <w:pStyle w:val="vgutTableText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737A02" w14:paraId="05D7D946" w14:textId="77777777" w:rsidTr="00737A02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0E56" w14:textId="77777777" w:rsidR="00737A02" w:rsidRDefault="00737A02">
            <w:pPr>
              <w:pStyle w:val="vgutTableText"/>
            </w:pPr>
            <w: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ED4E" w14:textId="77777777" w:rsidR="00737A02" w:rsidRDefault="00737A02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B11D" w14:textId="77777777" w:rsidR="00737A02" w:rsidRDefault="00737A02">
            <w:pPr>
              <w:pStyle w:val="vgutTableText"/>
            </w:pPr>
            <w:r>
              <w:t>1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6EF6" w14:textId="77777777" w:rsidR="00737A02" w:rsidRDefault="00737A02">
            <w:pPr>
              <w:pStyle w:val="vgutTableText"/>
            </w:pPr>
            <w:r>
              <w:t>Подготовка и настройка рабочего окружения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D3DE" w14:textId="77777777" w:rsidR="00737A02" w:rsidRDefault="00737A02">
            <w:pPr>
              <w:pStyle w:val="vgutTableText"/>
            </w:pPr>
            <w:r>
              <w:t>Рабочее место, подготовленное к написанию кода</w:t>
            </w:r>
          </w:p>
        </w:tc>
      </w:tr>
      <w:tr w:rsidR="00737A02" w14:paraId="31B20A3B" w14:textId="77777777" w:rsidTr="00737A02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FBF1" w14:textId="77777777" w:rsidR="00737A02" w:rsidRDefault="00737A02">
            <w:pPr>
              <w:pStyle w:val="vgutTableText"/>
            </w:pPr>
            <w: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1827" w14:textId="77777777" w:rsidR="00737A02" w:rsidRDefault="00737A02">
            <w:pPr>
              <w:pStyle w:val="vgutTableText"/>
            </w:pPr>
            <w:r>
              <w:t>Проектирование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7493" w14:textId="77777777" w:rsidR="00737A02" w:rsidRDefault="00737A02">
            <w:pPr>
              <w:pStyle w:val="vgutTableText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EE2A" w14:textId="77777777" w:rsidR="00737A02" w:rsidRDefault="00737A02">
            <w:pPr>
              <w:pStyle w:val="vgutTableText"/>
            </w:pPr>
            <w:r>
              <w:t>Разработка и утверждение структура программного обеспечения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9507" w14:textId="77777777" w:rsidR="00737A02" w:rsidRDefault="00737A02">
            <w:pPr>
              <w:pStyle w:val="vgutTableText"/>
            </w:pPr>
            <w:r>
              <w:t>Разработанная и утвержденная структура программного обеспечения</w:t>
            </w:r>
          </w:p>
        </w:tc>
      </w:tr>
      <w:tr w:rsidR="00737A02" w14:paraId="5F33E6AF" w14:textId="77777777" w:rsidTr="00737A02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475D" w14:textId="77777777" w:rsidR="00737A02" w:rsidRDefault="00737A02">
            <w:pPr>
              <w:pStyle w:val="vgutTableText"/>
              <w:rPr>
                <w:lang w:val="en-US"/>
              </w:rPr>
            </w:pPr>
            <w:r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6AAB" w14:textId="77777777" w:rsidR="00737A02" w:rsidRDefault="00737A02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D839" w14:textId="77777777" w:rsidR="00737A02" w:rsidRDefault="00737A02">
            <w:pPr>
              <w:pStyle w:val="vgutTableText"/>
            </w:pPr>
            <w:r>
              <w:t>1 месяц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BBBB" w14:textId="77777777" w:rsidR="00737A02" w:rsidRDefault="00737A02">
            <w:pPr>
              <w:pStyle w:val="vgutTableText"/>
            </w:pPr>
            <w:r>
              <w:t>Написание кода программы, который отвечает требованиям, представлен в техническом задании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B12D" w14:textId="77777777" w:rsidR="00737A02" w:rsidRDefault="00737A02">
            <w:pPr>
              <w:pStyle w:val="vgutTableText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737A02" w14:paraId="11AA6D2D" w14:textId="77777777" w:rsidTr="00737A02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B185" w14:textId="77777777" w:rsidR="00737A02" w:rsidRDefault="00737A02">
            <w:pPr>
              <w:pStyle w:val="vgutTableText"/>
              <w:rPr>
                <w:lang w:val="en-US"/>
              </w:rPr>
            </w:pPr>
            <w: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355F" w14:textId="77777777" w:rsidR="00737A02" w:rsidRDefault="00737A02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7998" w14:textId="77777777" w:rsidR="00737A02" w:rsidRDefault="00737A02">
            <w:pPr>
              <w:pStyle w:val="vgutTableText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8E43" w14:textId="77777777" w:rsidR="00737A02" w:rsidRDefault="00737A02">
            <w:pPr>
              <w:pStyle w:val="vgutTableText"/>
            </w:pPr>
            <w:r>
              <w:t>Тестирование программы на основе методики тестирования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9C92" w14:textId="77777777" w:rsidR="00737A02" w:rsidRDefault="00737A02">
            <w:pPr>
              <w:pStyle w:val="vgutTableText"/>
            </w:pPr>
            <w:r>
              <w:t>Список недоработок и ошибок в работе программного обеспечения</w:t>
            </w:r>
          </w:p>
        </w:tc>
      </w:tr>
      <w:tr w:rsidR="00737A02" w14:paraId="7AC1F130" w14:textId="77777777" w:rsidTr="00737A02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0C8C" w14:textId="77777777" w:rsidR="00737A02" w:rsidRDefault="00737A02">
            <w:pPr>
              <w:pStyle w:val="vgutTableText"/>
              <w:rPr>
                <w:lang w:val="en-US"/>
              </w:rPr>
            </w:pPr>
            <w:r>
              <w:t>6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2F59" w14:textId="77777777" w:rsidR="00737A02" w:rsidRDefault="00737A02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5707" w14:textId="77777777" w:rsidR="00737A02" w:rsidRDefault="00737A02">
            <w:pPr>
              <w:pStyle w:val="vgutTableText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7E63" w14:textId="77777777" w:rsidR="00737A02" w:rsidRDefault="00737A02">
            <w:pPr>
              <w:pStyle w:val="vgutTableText"/>
            </w:pPr>
            <w:r>
              <w:t>Исправление недочетов, обнаруженных на прошлом этапе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6373" w14:textId="77777777" w:rsidR="00737A02" w:rsidRDefault="00737A02">
            <w:pPr>
              <w:pStyle w:val="vgutTableText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737A02" w14:paraId="54C3FB16" w14:textId="77777777" w:rsidTr="00737A02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CA66" w14:textId="77777777" w:rsidR="00737A02" w:rsidRDefault="00737A02">
            <w:pPr>
              <w:pStyle w:val="vgutTableText"/>
              <w:rPr>
                <w:lang w:val="en-US"/>
              </w:rPr>
            </w:pPr>
            <w:r>
              <w:t>7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B6F2" w14:textId="77777777" w:rsidR="00737A02" w:rsidRDefault="00737A02">
            <w:pPr>
              <w:pStyle w:val="vgutTableText"/>
            </w:pPr>
            <w:r>
              <w:t>Подготовка эксплуатационной документации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408C" w14:textId="77777777" w:rsidR="00737A02" w:rsidRDefault="00737A02">
            <w:pPr>
              <w:pStyle w:val="vgutTableText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2483" w14:textId="77777777" w:rsidR="00737A02" w:rsidRDefault="00737A02">
            <w:pPr>
              <w:pStyle w:val="vgutTableText"/>
            </w:pPr>
            <w:r>
              <w:t>Написание руководство пользователя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6D90" w14:textId="77777777" w:rsidR="00737A02" w:rsidRDefault="00737A02">
            <w:pPr>
              <w:pStyle w:val="vgutTableText"/>
            </w:pPr>
            <w:r>
              <w:t>Руководство пользователя</w:t>
            </w:r>
          </w:p>
        </w:tc>
      </w:tr>
      <w:tr w:rsidR="00737A02" w14:paraId="6199E540" w14:textId="77777777" w:rsidTr="00737A02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42BBE1" w14:textId="65AF04B9" w:rsidR="00737A02" w:rsidRDefault="00737A02" w:rsidP="00737A02">
            <w:pPr>
              <w:pStyle w:val="vgutTableText"/>
            </w:pPr>
            <w:r>
              <w:t>8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2E4EFA" w14:textId="065528EB" w:rsidR="00737A02" w:rsidRDefault="00737A02" w:rsidP="00737A02">
            <w:pPr>
              <w:pStyle w:val="vgutTableText"/>
            </w:pPr>
            <w:r>
              <w:t>Приемо-сдаточные испытания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98950D" w14:textId="0C0F6E94" w:rsidR="00737A02" w:rsidRDefault="00737A02" w:rsidP="00737A02">
            <w:pPr>
              <w:pStyle w:val="vgutTableText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9AF175" w14:textId="4711E7E0" w:rsidR="00737A02" w:rsidRDefault="00737A02" w:rsidP="00737A02">
            <w:pPr>
              <w:pStyle w:val="vgutTableText"/>
            </w:pPr>
            <w: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2DF843" w14:textId="14F95A7D" w:rsidR="00737A02" w:rsidRDefault="00737A02" w:rsidP="00737A02">
            <w:pPr>
              <w:pStyle w:val="vgutTableText"/>
            </w:pPr>
            <w:r>
              <w:t>Оценка в ведомости</w:t>
            </w:r>
          </w:p>
        </w:tc>
      </w:tr>
    </w:tbl>
    <w:p w14:paraId="235D8AE6" w14:textId="77777777" w:rsidR="00737A02" w:rsidRPr="00737A02" w:rsidRDefault="00737A02" w:rsidP="00737A02">
      <w:pPr>
        <w:ind w:firstLine="0"/>
      </w:pPr>
    </w:p>
    <w:p w14:paraId="7E2B9E48" w14:textId="5658A605" w:rsidR="008F6FA6" w:rsidRDefault="008F6FA6" w:rsidP="008F6FA6">
      <w:pPr>
        <w:pStyle w:val="1"/>
      </w:pPr>
      <w:bookmarkStart w:id="27" w:name="_Toc162364614"/>
      <w:r>
        <w:lastRenderedPageBreak/>
        <w:t>Требования к документированию</w:t>
      </w:r>
      <w:bookmarkEnd w:id="2"/>
      <w:bookmarkEnd w:id="3"/>
      <w:bookmarkEnd w:id="27"/>
    </w:p>
    <w:p w14:paraId="5C65294C" w14:textId="77777777" w:rsidR="00D8619E" w:rsidRDefault="00D8619E" w:rsidP="00D8619E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2FEE27D8" w14:textId="77777777" w:rsidR="00D8619E" w:rsidRDefault="00D8619E" w:rsidP="00D8619E">
      <w:pPr>
        <w:pStyle w:val="a0"/>
        <w:numPr>
          <w:ilvl w:val="0"/>
          <w:numId w:val="20"/>
        </w:numPr>
        <w:ind w:left="1571"/>
        <w:rPr>
          <w:rFonts w:cs="Times New Roman"/>
          <w:szCs w:val="24"/>
        </w:rPr>
      </w:pPr>
      <w:r>
        <w:rPr>
          <w:rFonts w:cs="Times New Roman"/>
        </w:rPr>
        <w:t xml:space="preserve">Техническое задание, которое должно содержать </w:t>
      </w:r>
      <w:r>
        <w:t>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14:paraId="5E7B5E23" w14:textId="77777777" w:rsidR="00D8619E" w:rsidRDefault="00D8619E" w:rsidP="00D8619E">
      <w:pPr>
        <w:pStyle w:val="a0"/>
        <w:numPr>
          <w:ilvl w:val="0"/>
          <w:numId w:val="20"/>
        </w:numPr>
        <w:ind w:left="1571"/>
        <w:rPr>
          <w:rFonts w:cs="Times New Roman"/>
          <w:szCs w:val="24"/>
        </w:rPr>
      </w:pPr>
      <w:r>
        <w:rPr>
          <w:rFonts w:cs="Times New Roman"/>
        </w:rPr>
        <w:t>Руководство пользователя, которое должно содержать описание функций программы.</w:t>
      </w:r>
    </w:p>
    <w:p w14:paraId="3DD7484C" w14:textId="77777777" w:rsidR="00D8619E" w:rsidRDefault="00D8619E" w:rsidP="00D8619E">
      <w:pPr>
        <w:pStyle w:val="a0"/>
        <w:numPr>
          <w:ilvl w:val="0"/>
          <w:numId w:val="20"/>
        </w:numPr>
        <w:ind w:left="1571"/>
        <w:rPr>
          <w:rFonts w:cs="Times New Roman"/>
          <w:szCs w:val="24"/>
        </w:rPr>
      </w:pPr>
      <w:r>
        <w:rPr>
          <w:rFonts w:cs="Times New Roman"/>
        </w:rPr>
        <w:t>Отчет по УП (ПЗ), содержащий описание результатов выполненных работ в процессе разработки.</w:t>
      </w:r>
    </w:p>
    <w:p w14:paraId="06FD4E73" w14:textId="77777777" w:rsidR="00D8619E" w:rsidRDefault="00D8619E" w:rsidP="00D8619E">
      <w:pPr>
        <w:pStyle w:val="a0"/>
        <w:numPr>
          <w:ilvl w:val="0"/>
          <w:numId w:val="20"/>
        </w:numPr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14:paraId="3EB74627" w14:textId="77777777" w:rsidR="00D8619E" w:rsidRDefault="00D8619E" w:rsidP="00D8619E">
      <w:pPr>
        <w:ind w:left="1211" w:firstLin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 w14:paraId="180B1EBC" w14:textId="77777777" w:rsidR="00D8619E" w:rsidRDefault="00D8619E" w:rsidP="00D8619E">
      <w:pPr>
        <w:pStyle w:val="vguList2"/>
        <w:numPr>
          <w:ilvl w:val="0"/>
          <w:numId w:val="20"/>
        </w:numPr>
        <w:ind w:left="0" w:firstLine="1701"/>
        <w:rPr>
          <w:szCs w:val="24"/>
        </w:rPr>
      </w:pPr>
      <w:r>
        <w:rPr>
          <w:color w:val="000000"/>
          <w:szCs w:val="24"/>
        </w:rPr>
        <w:t>СТП ВятГУ 101-2004</w:t>
      </w:r>
    </w:p>
    <w:p w14:paraId="7DA6E098" w14:textId="77777777" w:rsidR="00D8619E" w:rsidRDefault="00D8619E" w:rsidP="00D8619E">
      <w:pPr>
        <w:pStyle w:val="vguList2"/>
        <w:numPr>
          <w:ilvl w:val="0"/>
          <w:numId w:val="20"/>
        </w:numPr>
        <w:ind w:left="0" w:firstLine="1701"/>
      </w:pPr>
      <w:r>
        <w:t>ГОСТ 34.602−2020</w:t>
      </w:r>
    </w:p>
    <w:p w14:paraId="0C63ECC7" w14:textId="77777777" w:rsidR="00680954" w:rsidRPr="00680954" w:rsidRDefault="00680954" w:rsidP="00680954"/>
    <w:sectPr w:rsidR="00680954" w:rsidRPr="00680954" w:rsidSect="00B11295">
      <w:headerReference w:type="default" r:id="rId13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04C8" w14:textId="77777777" w:rsidR="00B11295" w:rsidRDefault="00B11295">
      <w:pPr>
        <w:spacing w:before="0" w:line="240" w:lineRule="auto"/>
      </w:pPr>
      <w:r>
        <w:separator/>
      </w:r>
    </w:p>
  </w:endnote>
  <w:endnote w:type="continuationSeparator" w:id="0">
    <w:p w14:paraId="513B1932" w14:textId="77777777" w:rsidR="00B11295" w:rsidRDefault="00B11295">
      <w:pPr>
        <w:spacing w:before="0" w:line="240" w:lineRule="auto"/>
      </w:pPr>
      <w:r>
        <w:continuationSeparator/>
      </w:r>
    </w:p>
  </w:endnote>
  <w:endnote w:type="continuationNotice" w:id="1">
    <w:p w14:paraId="057F3AFF" w14:textId="77777777" w:rsidR="00B11295" w:rsidRDefault="00B1129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8050" w14:textId="77777777" w:rsidR="00B11295" w:rsidRDefault="00B11295" w:rsidP="00990EAC">
      <w:pPr>
        <w:spacing w:before="0" w:line="240" w:lineRule="auto"/>
      </w:pPr>
      <w:r>
        <w:separator/>
      </w:r>
    </w:p>
  </w:footnote>
  <w:footnote w:type="continuationSeparator" w:id="0">
    <w:p w14:paraId="473D6D46" w14:textId="77777777" w:rsidR="00B11295" w:rsidRDefault="00B11295" w:rsidP="00990EAC">
      <w:pPr>
        <w:spacing w:before="0" w:line="240" w:lineRule="auto"/>
      </w:pPr>
      <w:r>
        <w:continuationSeparator/>
      </w:r>
    </w:p>
  </w:footnote>
  <w:footnote w:type="continuationNotice" w:id="1">
    <w:p w14:paraId="06F2A470" w14:textId="77777777" w:rsidR="00B11295" w:rsidRDefault="00B1129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236062387">
    <w:abstractNumId w:val="5"/>
  </w:num>
  <w:num w:numId="2" w16cid:durableId="787431296">
    <w:abstractNumId w:val="0"/>
  </w:num>
  <w:num w:numId="3" w16cid:durableId="1716929017">
    <w:abstractNumId w:val="6"/>
  </w:num>
  <w:num w:numId="4" w16cid:durableId="354234062">
    <w:abstractNumId w:val="1"/>
  </w:num>
  <w:num w:numId="5" w16cid:durableId="601500963">
    <w:abstractNumId w:val="2"/>
  </w:num>
  <w:num w:numId="6" w16cid:durableId="1588225159">
    <w:abstractNumId w:val="10"/>
  </w:num>
  <w:num w:numId="7" w16cid:durableId="1730759288">
    <w:abstractNumId w:val="12"/>
  </w:num>
  <w:num w:numId="8" w16cid:durableId="963148844">
    <w:abstractNumId w:val="15"/>
  </w:num>
  <w:num w:numId="9" w16cid:durableId="791292398">
    <w:abstractNumId w:val="16"/>
  </w:num>
  <w:num w:numId="10" w16cid:durableId="772281683">
    <w:abstractNumId w:val="11"/>
  </w:num>
  <w:num w:numId="11" w16cid:durableId="137261401">
    <w:abstractNumId w:val="13"/>
  </w:num>
  <w:num w:numId="12" w16cid:durableId="618029276">
    <w:abstractNumId w:val="18"/>
  </w:num>
  <w:num w:numId="13" w16cid:durableId="1806699505">
    <w:abstractNumId w:val="7"/>
  </w:num>
  <w:num w:numId="14" w16cid:durableId="699942209">
    <w:abstractNumId w:val="9"/>
  </w:num>
  <w:num w:numId="15" w16cid:durableId="1490635689">
    <w:abstractNumId w:val="4"/>
  </w:num>
  <w:num w:numId="16" w16cid:durableId="1040397691">
    <w:abstractNumId w:val="17"/>
  </w:num>
  <w:num w:numId="17" w16cid:durableId="834416806">
    <w:abstractNumId w:val="14"/>
  </w:num>
  <w:num w:numId="18" w16cid:durableId="1604877319">
    <w:abstractNumId w:val="3"/>
  </w:num>
  <w:num w:numId="19" w16cid:durableId="1010066966">
    <w:abstractNumId w:val="8"/>
  </w:num>
  <w:num w:numId="20" w16cid:durableId="32644619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23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23C"/>
    <w:rsid w:val="00061F64"/>
    <w:rsid w:val="00066F6D"/>
    <w:rsid w:val="0008146F"/>
    <w:rsid w:val="000934BA"/>
    <w:rsid w:val="00094729"/>
    <w:rsid w:val="00096EC7"/>
    <w:rsid w:val="000A35FA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160D0"/>
    <w:rsid w:val="001223A9"/>
    <w:rsid w:val="001238DC"/>
    <w:rsid w:val="001275E2"/>
    <w:rsid w:val="00127A5A"/>
    <w:rsid w:val="0013162A"/>
    <w:rsid w:val="0013287A"/>
    <w:rsid w:val="00150617"/>
    <w:rsid w:val="00155A8D"/>
    <w:rsid w:val="0016119C"/>
    <w:rsid w:val="001673EC"/>
    <w:rsid w:val="00172DBA"/>
    <w:rsid w:val="00180D2D"/>
    <w:rsid w:val="00186EFA"/>
    <w:rsid w:val="0019044F"/>
    <w:rsid w:val="001A12C2"/>
    <w:rsid w:val="001A50A1"/>
    <w:rsid w:val="001B065B"/>
    <w:rsid w:val="001B0E64"/>
    <w:rsid w:val="001B3C9B"/>
    <w:rsid w:val="001B794F"/>
    <w:rsid w:val="001D3FB1"/>
    <w:rsid w:val="001D5FD0"/>
    <w:rsid w:val="001F3C1A"/>
    <w:rsid w:val="001F5E9C"/>
    <w:rsid w:val="001F61FC"/>
    <w:rsid w:val="00201509"/>
    <w:rsid w:val="00211992"/>
    <w:rsid w:val="002162B5"/>
    <w:rsid w:val="00226766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2FD9"/>
    <w:rsid w:val="00263185"/>
    <w:rsid w:val="0026423B"/>
    <w:rsid w:val="00270C38"/>
    <w:rsid w:val="00276CAB"/>
    <w:rsid w:val="00277614"/>
    <w:rsid w:val="00287E94"/>
    <w:rsid w:val="00292B29"/>
    <w:rsid w:val="002952BC"/>
    <w:rsid w:val="002958BC"/>
    <w:rsid w:val="00295D9C"/>
    <w:rsid w:val="00296BBF"/>
    <w:rsid w:val="002A514A"/>
    <w:rsid w:val="002A56D9"/>
    <w:rsid w:val="002C1982"/>
    <w:rsid w:val="002C65AC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17F2"/>
    <w:rsid w:val="00323F6E"/>
    <w:rsid w:val="00326605"/>
    <w:rsid w:val="00342964"/>
    <w:rsid w:val="0034332C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A546E"/>
    <w:rsid w:val="003A673D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14BFE"/>
    <w:rsid w:val="004347A5"/>
    <w:rsid w:val="00442256"/>
    <w:rsid w:val="00447629"/>
    <w:rsid w:val="00451E07"/>
    <w:rsid w:val="004523E0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F40D1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0BDA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D1D9F"/>
    <w:rsid w:val="005D4ECA"/>
    <w:rsid w:val="005E38E8"/>
    <w:rsid w:val="005E4D57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76C38"/>
    <w:rsid w:val="00680954"/>
    <w:rsid w:val="00695763"/>
    <w:rsid w:val="006A3648"/>
    <w:rsid w:val="006A4E6C"/>
    <w:rsid w:val="006A534C"/>
    <w:rsid w:val="006A5DFD"/>
    <w:rsid w:val="006D422E"/>
    <w:rsid w:val="006D46A3"/>
    <w:rsid w:val="006E4EA7"/>
    <w:rsid w:val="006E62EB"/>
    <w:rsid w:val="006E7B7F"/>
    <w:rsid w:val="006F512D"/>
    <w:rsid w:val="00701738"/>
    <w:rsid w:val="00702405"/>
    <w:rsid w:val="00703614"/>
    <w:rsid w:val="00706D32"/>
    <w:rsid w:val="0071279D"/>
    <w:rsid w:val="007157E7"/>
    <w:rsid w:val="00717B43"/>
    <w:rsid w:val="00737A02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0CFA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64E60"/>
    <w:rsid w:val="00873C68"/>
    <w:rsid w:val="008821B6"/>
    <w:rsid w:val="00882DF0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E58B2"/>
    <w:rsid w:val="008E67AA"/>
    <w:rsid w:val="008F09F2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10D"/>
    <w:rsid w:val="009863FC"/>
    <w:rsid w:val="0098708B"/>
    <w:rsid w:val="00990EAC"/>
    <w:rsid w:val="00991D11"/>
    <w:rsid w:val="0099717C"/>
    <w:rsid w:val="00997825"/>
    <w:rsid w:val="009A1CB3"/>
    <w:rsid w:val="009A5508"/>
    <w:rsid w:val="009A78AA"/>
    <w:rsid w:val="009B6D52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6B9"/>
    <w:rsid w:val="009F1C8A"/>
    <w:rsid w:val="009F2BB3"/>
    <w:rsid w:val="009F59D7"/>
    <w:rsid w:val="00A0279B"/>
    <w:rsid w:val="00A06116"/>
    <w:rsid w:val="00A07E1A"/>
    <w:rsid w:val="00A22E7D"/>
    <w:rsid w:val="00A26122"/>
    <w:rsid w:val="00A3550C"/>
    <w:rsid w:val="00A41C70"/>
    <w:rsid w:val="00A43971"/>
    <w:rsid w:val="00A43D43"/>
    <w:rsid w:val="00A50EA5"/>
    <w:rsid w:val="00A51A5D"/>
    <w:rsid w:val="00A52CF3"/>
    <w:rsid w:val="00A54F03"/>
    <w:rsid w:val="00A574B8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1295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86E"/>
    <w:rsid w:val="00BB7AEE"/>
    <w:rsid w:val="00BC17B4"/>
    <w:rsid w:val="00BC283C"/>
    <w:rsid w:val="00BD04C6"/>
    <w:rsid w:val="00BD2B75"/>
    <w:rsid w:val="00BD442E"/>
    <w:rsid w:val="00BD476F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26C97"/>
    <w:rsid w:val="00C435ED"/>
    <w:rsid w:val="00C44F52"/>
    <w:rsid w:val="00C47148"/>
    <w:rsid w:val="00C52A0D"/>
    <w:rsid w:val="00C54F79"/>
    <w:rsid w:val="00C61DF4"/>
    <w:rsid w:val="00C754EA"/>
    <w:rsid w:val="00C84130"/>
    <w:rsid w:val="00C86701"/>
    <w:rsid w:val="00C8774D"/>
    <w:rsid w:val="00C92C19"/>
    <w:rsid w:val="00C9376A"/>
    <w:rsid w:val="00C93C3A"/>
    <w:rsid w:val="00C95234"/>
    <w:rsid w:val="00C96227"/>
    <w:rsid w:val="00C97A1E"/>
    <w:rsid w:val="00CA462A"/>
    <w:rsid w:val="00CA46E3"/>
    <w:rsid w:val="00CB1422"/>
    <w:rsid w:val="00CB211A"/>
    <w:rsid w:val="00CC3B6C"/>
    <w:rsid w:val="00CD1405"/>
    <w:rsid w:val="00CE3A3D"/>
    <w:rsid w:val="00CE6E15"/>
    <w:rsid w:val="00CE7A30"/>
    <w:rsid w:val="00CE7A85"/>
    <w:rsid w:val="00CF1021"/>
    <w:rsid w:val="00CF3B09"/>
    <w:rsid w:val="00CF4EF6"/>
    <w:rsid w:val="00D0476C"/>
    <w:rsid w:val="00D065A6"/>
    <w:rsid w:val="00D1204C"/>
    <w:rsid w:val="00D1695C"/>
    <w:rsid w:val="00D16D2A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19E"/>
    <w:rsid w:val="00D86307"/>
    <w:rsid w:val="00D87E1E"/>
    <w:rsid w:val="00D94F64"/>
    <w:rsid w:val="00D978E4"/>
    <w:rsid w:val="00DA0014"/>
    <w:rsid w:val="00DA06B5"/>
    <w:rsid w:val="00DA33AC"/>
    <w:rsid w:val="00DA64D0"/>
    <w:rsid w:val="00DA6582"/>
    <w:rsid w:val="00DB0DFE"/>
    <w:rsid w:val="00DB4BAE"/>
    <w:rsid w:val="00DB67CB"/>
    <w:rsid w:val="00DC22C2"/>
    <w:rsid w:val="00DC575A"/>
    <w:rsid w:val="00DC5FE1"/>
    <w:rsid w:val="00DD2B98"/>
    <w:rsid w:val="00DD4754"/>
    <w:rsid w:val="00DD5D14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74087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0462"/>
    <w:rsid w:val="00ED3B32"/>
    <w:rsid w:val="00ED4484"/>
    <w:rsid w:val="00ED6B45"/>
    <w:rsid w:val="00ED7346"/>
    <w:rsid w:val="00ED77F3"/>
    <w:rsid w:val="00EE45D4"/>
    <w:rsid w:val="00EF1410"/>
    <w:rsid w:val="00EF4713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3B3"/>
    <w:rsid w:val="00F374E5"/>
    <w:rsid w:val="00F4271F"/>
    <w:rsid w:val="00F5534E"/>
    <w:rsid w:val="00F57475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6A19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737A02"/>
  </w:style>
  <w:style w:type="character" w:customStyle="1" w:styleId="eop">
    <w:name w:val="eop"/>
    <w:basedOn w:val="a2"/>
    <w:rsid w:val="0073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7</TotalTime>
  <Pages>13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Dmitriy Laptev</cp:lastModifiedBy>
  <cp:revision>9</cp:revision>
  <cp:lastPrinted>2019-07-22T11:48:00Z</cp:lastPrinted>
  <dcterms:created xsi:type="dcterms:W3CDTF">2024-04-09T07:14:00Z</dcterms:created>
  <dcterms:modified xsi:type="dcterms:W3CDTF">2024-04-09T07:22:00Z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